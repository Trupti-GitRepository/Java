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03394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" filled="f" stroked="f"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that's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you're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AD881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1007352C" w:rsidR="00384765" w:rsidRPr="00981678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  <w:r w:rsidR="009E48E8">
        <w:t xml:space="preserve"> Upload the initial files and your working files to the repository in GitHub you created in Lab 1, in a directory named Assignment6.</w:t>
      </w:r>
      <w:r w:rsidR="005249CF">
        <w:t xml:space="preserve"> 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E648A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0B049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33EAF576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 w:rsidRPr="0097650E">
        <w:rPr>
          <w:highlight w:val="yellow"/>
        </w:rPr>
        <w:t xml:space="preserve">The class stores references to </w:t>
      </w:r>
      <w:r w:rsidR="00871A15" w:rsidRPr="0097650E">
        <w:rPr>
          <w:highlight w:val="yellow"/>
        </w:rPr>
        <w:t>the two</w:t>
      </w:r>
      <w:r w:rsidR="0050035D" w:rsidRPr="0097650E">
        <w:rPr>
          <w:highlight w:val="yellow"/>
        </w:rPr>
        <w:t xml:space="preserve"> vertices</w:t>
      </w:r>
      <w:r w:rsidR="00871A15">
        <w:t>(Town endpoints)</w:t>
      </w:r>
      <w:r w:rsidR="0097650E">
        <w:t>(</w:t>
      </w:r>
      <w:r w:rsidR="0097650E" w:rsidRPr="0097650E">
        <w:rPr>
          <w:highlight w:val="yellow"/>
        </w:rPr>
        <w:t>source and destination</w:t>
      </w:r>
      <w:r w:rsidR="0097650E">
        <w:t>)</w:t>
      </w:r>
      <w:r w:rsidR="00FD50AC">
        <w:t>, the distance between vertices, and a name,</w:t>
      </w:r>
      <w:r w:rsidR="0050035D">
        <w:t xml:space="preserve"> and the traditional methods (constructors, 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>Since this is a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lastRenderedPageBreak/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Graph&lt;V,E&gt;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r w:rsidR="009E48E8">
        <w:t>Graph</w:t>
      </w:r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text book, or you may use a 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– created and thrown when the selected input file 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44F9B54B" w14:textId="71C95622" w:rsidR="00D26D7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Note that these exceptions exist in the Java API.</w:t>
      </w:r>
    </w:p>
    <w:p w14:paraId="65E5EF78" w14:textId="057983BF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a</w:t>
      </w:r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lastRenderedPageBreak/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The tests marked GFA (“Good Faith Attempt”) are the minimal testing that must pass in order for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 w:rsidR="00BE2741">
        <w:t>TownGraph</w:t>
      </w:r>
      <w:r>
        <w:t>Manager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proofErr w:type="spellStart"/>
      <w:r w:rsidR="00BE2741">
        <w:t>TownGraph</w:t>
      </w:r>
      <w:r>
        <w:t>Manager</w:t>
      </w:r>
      <w:proofErr w:type="spellEnd"/>
      <w:r>
        <w:t xml:space="preserve"> with a different set of data than the </w:t>
      </w:r>
      <w:proofErr w:type="spellStart"/>
      <w:r w:rsidR="00BE2741">
        <w:t>TownGraph</w:t>
      </w:r>
      <w:r>
        <w:t>ManagerTest</w:t>
      </w:r>
      <w:proofErr w:type="spellEnd"/>
      <w:r>
        <w:t xml:space="preserve">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 w:rsidR="009E48E8">
        <w:t>Graph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r w:rsidR="009E48E8">
        <w:t>Graph</w:t>
      </w:r>
      <w:r>
        <w:t xml:space="preserve"> with a different set of data than the </w:t>
      </w:r>
      <w:proofErr w:type="spellStart"/>
      <w:r w:rsidR="009E48E8">
        <w:t>Graph</w:t>
      </w:r>
      <w:r>
        <w:t>Test</w:t>
      </w:r>
      <w:proofErr w:type="spellEnd"/>
      <w:r>
        <w:t xml:space="preserve">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</w:t>
      </w:r>
      <w:r w:rsidR="005249CF">
        <w:t>_STUDENT_</w:t>
      </w:r>
      <w:r>
        <w:t>Test</w:t>
      </w:r>
      <w:proofErr w:type="spellEnd"/>
      <w:r>
        <w:t>. Test all the methods of your Road class.</w:t>
      </w:r>
    </w:p>
    <w:p w14:paraId="4C171A70" w14:textId="342B894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</w:t>
      </w:r>
      <w:r w:rsidR="005249CF">
        <w:t>_STUDENT_</w:t>
      </w:r>
      <w:r>
        <w:t>Test</w:t>
      </w:r>
      <w:proofErr w:type="spellEnd"/>
      <w:r w:rsidR="005249CF">
        <w:t>.</w:t>
      </w:r>
      <w:r>
        <w:t xml:space="preserve">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4AA87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r>
        <w:t>road-name,miles;town-name</w:t>
      </w:r>
      <w:proofErr w:type="spellEnd"/>
      <w:r>
        <w:t>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16D5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an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proofErr w:type="spellStart"/>
      <w:r>
        <w:t>road-name</w:t>
      </w:r>
      <w:r w:rsidRPr="00BB5215">
        <w:rPr>
          <w:b/>
        </w:rPr>
        <w:t>,</w:t>
      </w:r>
      <w:r>
        <w:t>miles</w:t>
      </w:r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  <w:proofErr w:type="spellEnd"/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I-94,282;Chicago;Detroit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8F9A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9BE514A" w14:textId="0011C981" w:rsidR="00F25DB2" w:rsidRPr="00F25DB2" w:rsidRDefault="00F25DB2" w:rsidP="00F25DB2">
      <w:pPr>
        <w:rPr>
          <w:b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35413770" w14:textId="77777777" w:rsidR="00F25DB2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21F88178" w14:textId="77777777" w:rsidR="00F25DB2" w:rsidRPr="00C31293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558B9625" w14:textId="77777777" w:rsidR="00F25DB2" w:rsidRPr="00720168" w:rsidRDefault="00F25DB2" w:rsidP="00F25DB2">
      <w:pPr>
        <w:numPr>
          <w:ilvl w:val="0"/>
          <w:numId w:val="16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670BFED1" w14:textId="77777777" w:rsidR="00F25DB2" w:rsidRPr="00720168" w:rsidRDefault="00F25DB2" w:rsidP="00F25DB2">
      <w:pPr>
        <w:numPr>
          <w:ilvl w:val="0"/>
          <w:numId w:val="17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523B7356" w14:textId="77777777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DC49B29" w14:textId="77777777" w:rsidR="00F25DB2" w:rsidRPr="00CF77EE" w:rsidRDefault="00F25DB2" w:rsidP="00F25DB2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0A814379" w14:textId="77777777" w:rsidR="00F25DB2" w:rsidRPr="00CF77EE" w:rsidRDefault="00F25DB2" w:rsidP="00F25DB2">
      <w:pPr>
        <w:numPr>
          <w:ilvl w:val="0"/>
          <w:numId w:val="18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1C0628B0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3353B677" w14:textId="52246498" w:rsidR="00F25DB2" w:rsidRPr="005249CF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25DB2" w:rsidRPr="00CF77EE">
        <w:rPr>
          <w:color w:val="000000"/>
          <w:bdr w:val="none" w:sz="0" w:space="0" w:color="auto" w:frame="1"/>
        </w:rPr>
        <w:t>UML Diagram - latest version (Word or jpg document)</w:t>
      </w:r>
    </w:p>
    <w:p w14:paraId="5933F641" w14:textId="73734C33" w:rsidR="005249CF" w:rsidRPr="00CF77EE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GitHub repository with final set of files.</w:t>
      </w:r>
    </w:p>
    <w:p w14:paraId="2D8BB47F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- Javadoc</w:t>
      </w:r>
    </w:p>
    <w:p w14:paraId="639827A1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5F352DDE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162D8A72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6C25075C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63984D5B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4DC7C7D" w14:textId="77777777" w:rsidR="00F25DB2" w:rsidRPr="00CF77EE" w:rsidRDefault="00F25DB2" w:rsidP="00F25DB2">
      <w:pPr>
        <w:ind w:left="1080"/>
        <w:rPr>
          <w:color w:val="000000"/>
        </w:rPr>
      </w:pPr>
    </w:p>
    <w:p w14:paraId="79A0BED8" w14:textId="77777777" w:rsidR="00F25DB2" w:rsidRPr="00CF77EE" w:rsidRDefault="00F25DB2" w:rsidP="00F25DB2">
      <w:pPr>
        <w:numPr>
          <w:ilvl w:val="0"/>
          <w:numId w:val="19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26C652D7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2164CB03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32CD01D1" w14:textId="77777777" w:rsidR="00F25DB2" w:rsidRPr="00CF77EE" w:rsidRDefault="00F25DB2" w:rsidP="00F25DB2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lastRenderedPageBreak/>
        <w:t>This folder should contain Java source files only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5"/>
    <w:lvlOverride w:ilvl="0"/>
  </w:num>
  <w:num w:numId="17">
    <w:abstractNumId w:val="0"/>
  </w:num>
  <w:num w:numId="18">
    <w:abstractNumId w:val="7"/>
  </w:num>
  <w:num w:numId="19">
    <w:abstractNumId w:val="7"/>
    <w:lvlOverride w:ilvl="0"/>
  </w:num>
  <w:num w:numId="20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E"/>
    <w:rsid w:val="0000182E"/>
    <w:rsid w:val="0000651C"/>
    <w:rsid w:val="0001107A"/>
    <w:rsid w:val="00013E7E"/>
    <w:rsid w:val="0002171C"/>
    <w:rsid w:val="00056938"/>
    <w:rsid w:val="000640CA"/>
    <w:rsid w:val="0006504E"/>
    <w:rsid w:val="00074EC3"/>
    <w:rsid w:val="000D3186"/>
    <w:rsid w:val="00137D8E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512738"/>
    <w:rsid w:val="005249CF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6217B"/>
    <w:rsid w:val="0097650E"/>
    <w:rsid w:val="00981678"/>
    <w:rsid w:val="009E48E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58CF9DD0-423A-4564-A0FC-DAE498B7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0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 </cp:lastModifiedBy>
  <cp:revision>1</cp:revision>
  <dcterms:created xsi:type="dcterms:W3CDTF">2020-01-02T18:54:00Z</dcterms:created>
  <dcterms:modified xsi:type="dcterms:W3CDTF">2020-12-02T02:10:00Z</dcterms:modified>
</cp:coreProperties>
</file>