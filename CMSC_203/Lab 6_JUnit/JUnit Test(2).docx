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16E62C5C" w:rsidR="00191DA6" w:rsidRPr="008F086F" w:rsidRDefault="00191DA6" w:rsidP="0010221A">
      <w:pPr>
        <w:pStyle w:val="ListParagraph"/>
        <w:numPr>
          <w:ilvl w:val="0"/>
          <w:numId w:val="4"/>
        </w:numPr>
        <w:rPr>
          <w:highlight w:val="yellow"/>
        </w:r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  <w:r w:rsidR="008F086F">
        <w:t xml:space="preserve">   </w:t>
      </w:r>
      <w:r w:rsidR="008F086F" w:rsidRPr="008F086F">
        <w:rPr>
          <w:highlight w:val="yellow"/>
        </w:rPr>
        <w:t>: Done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>
        <w:t>toString</w:t>
      </w:r>
      <w:proofErr w:type="spellEnd"/>
      <w:r>
        <w:t xml:space="preserve">()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09228CBA" w:rsidR="00B127AC" w:rsidRPr="008F086F" w:rsidRDefault="00B127AC" w:rsidP="00191DA6">
      <w:pPr>
        <w:numPr>
          <w:ilvl w:val="0"/>
          <w:numId w:val="1"/>
        </w:numPr>
        <w:rPr>
          <w:highlight w:val="yellow"/>
        </w:r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</w:t>
      </w:r>
      <w:r w:rsidR="00DF43AD" w:rsidRPr="008F086F">
        <w:rPr>
          <w:highlight w:val="yellow"/>
        </w:rPr>
        <w:t>.</w:t>
      </w:r>
      <w:r w:rsidR="008F086F" w:rsidRPr="008F086F">
        <w:rPr>
          <w:highlight w:val="yellow"/>
        </w:rPr>
        <w:t>: done</w:t>
      </w:r>
    </w:p>
    <w:p w14:paraId="0606CE22" w14:textId="241589DF" w:rsidR="00B127AC" w:rsidRPr="008F086F" w:rsidRDefault="00B127AC" w:rsidP="00191DA6">
      <w:pPr>
        <w:numPr>
          <w:ilvl w:val="0"/>
          <w:numId w:val="1"/>
        </w:numPr>
        <w:rPr>
          <w:highlight w:val="yellow"/>
        </w:rPr>
      </w:pPr>
      <w:r>
        <w:t>Select all of the methods of Gradebook, except for the constructor to create tests for.</w:t>
      </w:r>
      <w:r w:rsidR="00DF43AD">
        <w:t xml:space="preserve"> Then click finish.</w:t>
      </w:r>
      <w:r w:rsidR="008F086F">
        <w:t xml:space="preserve">: </w:t>
      </w:r>
      <w:r w:rsidR="008F086F" w:rsidRPr="008F086F">
        <w:rPr>
          <w:highlight w:val="yellow"/>
        </w:rPr>
        <w:t>done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r w:rsidRPr="00032B4E">
        <w:rPr>
          <w:rFonts w:ascii="Courier New" w:hAnsi="Courier New" w:cs="Courier New"/>
        </w:rPr>
        <w:t>assertEquals</w:t>
      </w:r>
      <w:proofErr w:type="spellEnd"/>
      <w:r>
        <w:t>(.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r w:rsidRPr="00032B4E">
        <w:rPr>
          <w:rFonts w:ascii="Courier New" w:hAnsi="Courier New" w:cs="Courier New"/>
        </w:rPr>
        <w:t>sum</w:t>
      </w:r>
      <w:r>
        <w:t>()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r w:rsidRPr="00032B4E">
        <w:rPr>
          <w:rFonts w:ascii="Courier New" w:hAnsi="Courier New" w:cs="Courier New"/>
        </w:rPr>
        <w:t>minimum</w:t>
      </w:r>
      <w:r>
        <w:t>()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 xml:space="preserve">()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03105F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CMSC203_Lab6.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bookmarkStart w:id="0" w:name="_GoBack"/>
      <w:bookmarkEnd w:id="0"/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g1.addScore(50);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g1.addScore(75);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r>
        <w:t>testSum</w:t>
      </w:r>
      <w:proofErr w:type="spellEnd"/>
      <w:r>
        <w:t>():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r>
        <w:t>testMinimum</w:t>
      </w:r>
      <w:proofErr w:type="spellEnd"/>
      <w:r>
        <w:t>():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r>
        <w:t>addScoreTest</w:t>
      </w:r>
      <w:proofErr w:type="spellEnd"/>
      <w:r>
        <w:t>();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sum()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minimum()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scores[0];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()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scores[0];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sum()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8E493C"/>
    <w:rsid w:val="008F086F"/>
    <w:rsid w:val="00923D28"/>
    <w:rsid w:val="00956523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0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 </cp:lastModifiedBy>
  <cp:revision>3</cp:revision>
  <dcterms:created xsi:type="dcterms:W3CDTF">2019-12-26T20:55:00Z</dcterms:created>
  <dcterms:modified xsi:type="dcterms:W3CDTF">2020-03-22T15:01:00Z</dcterms:modified>
</cp:coreProperties>
</file>